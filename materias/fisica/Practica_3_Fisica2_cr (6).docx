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604C" w14:textId="77777777" w:rsidR="001F4263" w:rsidRDefault="001F4263">
      <w:pPr>
        <w:jc w:val="both"/>
        <w:rPr>
          <w:sz w:val="24"/>
        </w:rPr>
      </w:pPr>
    </w:p>
    <w:p w14:paraId="04004889" w14:textId="77777777" w:rsidR="001F4263" w:rsidRDefault="001F4263">
      <w:pPr>
        <w:jc w:val="center"/>
        <w:rPr>
          <w:b/>
        </w:rPr>
      </w:pPr>
      <w:r>
        <w:rPr>
          <w:b/>
        </w:rPr>
        <w:t>FÍSICA II</w:t>
      </w:r>
    </w:p>
    <w:p w14:paraId="19EB6C3D" w14:textId="77777777" w:rsidR="001F4263" w:rsidRDefault="001F4263">
      <w:pPr>
        <w:pStyle w:val="Ttulo2"/>
      </w:pPr>
    </w:p>
    <w:p w14:paraId="77A42A09" w14:textId="77777777" w:rsidR="001F4263" w:rsidRDefault="001F4263">
      <w:pPr>
        <w:jc w:val="center"/>
        <w:rPr>
          <w:b/>
        </w:rPr>
      </w:pPr>
      <w:r>
        <w:rPr>
          <w:b/>
        </w:rPr>
        <w:t xml:space="preserve">Tema </w:t>
      </w:r>
      <w:r w:rsidR="00F20458">
        <w:rPr>
          <w:b/>
        </w:rPr>
        <w:t>3</w:t>
      </w:r>
      <w:r>
        <w:rPr>
          <w:b/>
        </w:rPr>
        <w:t xml:space="preserve">:  </w:t>
      </w:r>
      <w:r w:rsidR="00F20458">
        <w:rPr>
          <w:b/>
        </w:rPr>
        <w:t>Potencial eléctrico y Capacidad</w:t>
      </w:r>
      <w:r>
        <w:rPr>
          <w:b/>
        </w:rPr>
        <w:t>.</w:t>
      </w:r>
    </w:p>
    <w:p w14:paraId="6FED9F37" w14:textId="77777777" w:rsidR="00FD626B" w:rsidRDefault="00FD626B" w:rsidP="00FD626B">
      <w:pPr>
        <w:rPr>
          <w:b/>
        </w:rPr>
      </w:pPr>
    </w:p>
    <w:p w14:paraId="0A01FC3E" w14:textId="77777777" w:rsidR="00FD626B" w:rsidRPr="00F20458" w:rsidRDefault="00F20458" w:rsidP="00FD626B">
      <w:pPr>
        <w:numPr>
          <w:ilvl w:val="0"/>
          <w:numId w:val="9"/>
        </w:numPr>
        <w:rPr>
          <w:b/>
        </w:rPr>
      </w:pPr>
      <w:r>
        <w:t>¿Cuánto vale el potencial eléctrico en el punto P?.</w:t>
      </w:r>
    </w:p>
    <w:p w14:paraId="0936825C" w14:textId="15046C0A" w:rsidR="00F20458" w:rsidRDefault="009251D9" w:rsidP="00F20458">
      <w:pPr>
        <w:ind w:left="708" w:firstLine="708"/>
      </w:pPr>
      <w:r>
        <w:rPr>
          <w:noProof/>
        </w:rPr>
        <w:drawing>
          <wp:inline distT="0" distB="0" distL="0" distR="0" wp14:anchorId="0452320B" wp14:editId="60566F9D">
            <wp:extent cx="27432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p w14:paraId="65B1716E" w14:textId="77777777" w:rsidR="00697F2E" w:rsidRDefault="00697F2E" w:rsidP="00F20458">
      <w:pPr>
        <w:ind w:left="708" w:firstLine="708"/>
      </w:pPr>
    </w:p>
    <w:p w14:paraId="0B33C0DE" w14:textId="35A55BE6" w:rsidR="00F20458" w:rsidRDefault="00697F2E" w:rsidP="00F20458">
      <w:pPr>
        <w:rPr>
          <w:b/>
        </w:rPr>
      </w:pPr>
      <w:r>
        <w:rPr>
          <w:b/>
        </w:rPr>
        <w:t>E=0</w:t>
      </w:r>
    </w:p>
    <w:p w14:paraId="79974877" w14:textId="77777777" w:rsidR="00697F2E" w:rsidRPr="00FD626B" w:rsidRDefault="00697F2E" w:rsidP="00F20458">
      <w:pPr>
        <w:rPr>
          <w:b/>
        </w:rPr>
      </w:pPr>
    </w:p>
    <w:p w14:paraId="5B7AB606" w14:textId="77777777" w:rsidR="00F921AB" w:rsidRDefault="001C2640" w:rsidP="005867DD">
      <w:pPr>
        <w:numPr>
          <w:ilvl w:val="0"/>
          <w:numId w:val="9"/>
        </w:numPr>
      </w:pPr>
      <w:r>
        <w:t xml:space="preserve">Considerando la distancia d = 1m y únicamente los puntos pertenecientes al eje que une ambas cargas eléctricas, determinar si existe algún punto sobre el eje en donde el potencial eléctrico </w:t>
      </w:r>
      <w:r w:rsidR="006F5561">
        <w:t>V = 0 y donde el campo eléctrico E = 0. En caso de que existan, este punto es el mismo?</w:t>
      </w:r>
      <w:r w:rsidR="00F921AB">
        <w:t>.</w:t>
      </w:r>
    </w:p>
    <w:p w14:paraId="0DA5F8EC" w14:textId="77777777" w:rsidR="006F5561" w:rsidRDefault="006F5561" w:rsidP="006F5561"/>
    <w:p w14:paraId="334B2910" w14:textId="77777777" w:rsidR="006F5561" w:rsidRDefault="006F5561" w:rsidP="006F5561"/>
    <w:p w14:paraId="16FA2F86" w14:textId="77777777" w:rsidR="00697F2E" w:rsidRDefault="00697F2E" w:rsidP="006F5561">
      <w:pPr>
        <w:ind w:left="708" w:firstLine="708"/>
      </w:pPr>
    </w:p>
    <w:p w14:paraId="65730E8C" w14:textId="23C350A9" w:rsidR="006F5561" w:rsidRDefault="009251D9" w:rsidP="006F5561">
      <w:pPr>
        <w:ind w:left="708" w:firstLine="708"/>
      </w:pPr>
      <w:r>
        <w:rPr>
          <w:noProof/>
        </w:rPr>
        <w:drawing>
          <wp:inline distT="0" distB="0" distL="0" distR="0" wp14:anchorId="6F04CCE6" wp14:editId="26357EDB">
            <wp:extent cx="3124200"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590675"/>
                    </a:xfrm>
                    <a:prstGeom prst="rect">
                      <a:avLst/>
                    </a:prstGeom>
                    <a:noFill/>
                    <a:ln>
                      <a:noFill/>
                    </a:ln>
                  </pic:spPr>
                </pic:pic>
              </a:graphicData>
            </a:graphic>
          </wp:inline>
        </w:drawing>
      </w:r>
    </w:p>
    <w:p w14:paraId="0A01F27F" w14:textId="4D7F20CB" w:rsidR="006F5561" w:rsidRDefault="00697F2E" w:rsidP="006F5561">
      <w:r>
        <w:t>Si el origen se encuentra en +q</w:t>
      </w:r>
    </w:p>
    <w:p w14:paraId="2119E3CA" w14:textId="79448044" w:rsidR="00697F2E" w:rsidRDefault="00697F2E" w:rsidP="006F5561"/>
    <w:p w14:paraId="53F9A045" w14:textId="0465AC1A" w:rsidR="00697F2E" w:rsidRDefault="00697F2E" w:rsidP="006F5561">
      <w:r>
        <w:t>V=0 en x=1/4</w:t>
      </w:r>
    </w:p>
    <w:p w14:paraId="4B882122" w14:textId="406BFE54" w:rsidR="00697F2E" w:rsidRDefault="00697F2E" w:rsidP="006F5561"/>
    <w:p w14:paraId="0A08A25A" w14:textId="201D3DF3" w:rsidR="00697F2E" w:rsidRDefault="00697F2E" w:rsidP="006F5561">
      <w:r>
        <w:t>E=0 en x=1,36m  y  x=-0,36m</w:t>
      </w:r>
    </w:p>
    <w:p w14:paraId="26F23AFE" w14:textId="77777777" w:rsidR="00697F2E" w:rsidRDefault="00697F2E" w:rsidP="006F5561"/>
    <w:p w14:paraId="07C09941" w14:textId="77777777" w:rsidR="00197D0B" w:rsidRDefault="00197D0B" w:rsidP="00197D0B"/>
    <w:p w14:paraId="02C3FF0D" w14:textId="77777777" w:rsidR="00A44810" w:rsidRDefault="00592B00" w:rsidP="00592B00">
      <w:pPr>
        <w:numPr>
          <w:ilvl w:val="0"/>
          <w:numId w:val="9"/>
        </w:numPr>
      </w:pPr>
      <w:r>
        <w:t>Entre las placas de un capacitor de placas paralelas se introduce una placa de cobre de espesor b. Si la placa de cobre está justo en el medio de las placas del capacitor. ¿Cuánto vale la capacidad del capacitor antes y después de introducir la placa?.</w:t>
      </w:r>
    </w:p>
    <w:p w14:paraId="341C3E2F" w14:textId="633C0837" w:rsidR="00592B00" w:rsidRDefault="009251D9" w:rsidP="00592B00">
      <w:r>
        <w:rPr>
          <w:noProof/>
        </w:rPr>
        <w:lastRenderedPageBreak/>
        <w:drawing>
          <wp:inline distT="0" distB="0" distL="0" distR="0" wp14:anchorId="6D504F3A" wp14:editId="3CFC62B3">
            <wp:extent cx="2847975" cy="216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162175"/>
                    </a:xfrm>
                    <a:prstGeom prst="rect">
                      <a:avLst/>
                    </a:prstGeom>
                    <a:noFill/>
                    <a:ln>
                      <a:noFill/>
                    </a:ln>
                  </pic:spPr>
                </pic:pic>
              </a:graphicData>
            </a:graphic>
          </wp:inline>
        </w:drawing>
      </w:r>
    </w:p>
    <w:p w14:paraId="11142091" w14:textId="231C15E5" w:rsidR="00AA3203" w:rsidRPr="00AA3203" w:rsidRDefault="00AA3203" w:rsidP="00592B00">
      <w:pPr>
        <w:rPr>
          <w:sz w:val="32"/>
          <w:szCs w:val="32"/>
        </w:rPr>
      </w:pPr>
      <w:r w:rsidRPr="00AA3203">
        <w:rPr>
          <w:sz w:val="32"/>
          <w:szCs w:val="32"/>
        </w:rPr>
        <w:t>C</w:t>
      </w:r>
      <w:r>
        <w:rPr>
          <w:sz w:val="32"/>
          <w:szCs w:val="32"/>
        </w:rPr>
        <w:t xml:space="preserve"> </w:t>
      </w:r>
      <w:r w:rsidRPr="00AA3203">
        <w:rPr>
          <w:sz w:val="32"/>
          <w:szCs w:val="32"/>
        </w:rPr>
        <w:t>=</w:t>
      </w:r>
      <w:r>
        <w:rPr>
          <w:sz w:val="32"/>
          <w:szCs w:val="32"/>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0</m:t>
                </m:r>
              </m:sub>
            </m:sSub>
            <m:r>
              <w:rPr>
                <w:rFonts w:ascii="Cambria Math" w:hAnsi="Cambria Math"/>
                <w:sz w:val="32"/>
                <w:szCs w:val="32"/>
              </w:rPr>
              <m:t>.A</m:t>
            </m:r>
          </m:num>
          <m:den>
            <m:r>
              <w:rPr>
                <w:rFonts w:ascii="Cambria Math" w:hAnsi="Cambria Math"/>
                <w:sz w:val="32"/>
                <w:szCs w:val="32"/>
              </w:rPr>
              <m:t>d-b</m:t>
            </m:r>
          </m:den>
        </m:f>
      </m:oMath>
      <w:r w:rsidR="00833E47">
        <w:rPr>
          <w:sz w:val="32"/>
          <w:szCs w:val="32"/>
        </w:rPr>
        <w:t xml:space="preserve"> después de ingresar la placa ( antes b=0) </w:t>
      </w:r>
    </w:p>
    <w:p w14:paraId="384734FA" w14:textId="77777777" w:rsidR="00AA3203" w:rsidRDefault="00AA3203" w:rsidP="00592B00"/>
    <w:p w14:paraId="3A8A6E37" w14:textId="77777777" w:rsidR="007A0E90" w:rsidRDefault="00EE3C91" w:rsidP="00F97CF5">
      <w:r>
        <w:tab/>
        <w:t xml:space="preserve">Datos: A Area de las placas. d = Distancia entre placas. b= espesor placa cobre . </w:t>
      </w:r>
      <w:r>
        <w:rPr>
          <w:rFonts w:ascii="Symbol" w:hAnsi="Symbol"/>
          <w:sz w:val="32"/>
        </w:rPr>
        <w:t></w:t>
      </w:r>
      <w:r>
        <w:t>0 Permitividad</w:t>
      </w:r>
    </w:p>
    <w:p w14:paraId="6BB2F5FD" w14:textId="77777777" w:rsidR="00EE3C91" w:rsidRDefault="003E1A3B" w:rsidP="00EE3C91">
      <w:pPr>
        <w:numPr>
          <w:ilvl w:val="0"/>
          <w:numId w:val="9"/>
        </w:numPr>
      </w:pPr>
      <w:r>
        <w:t>Hay un capacitor, como muestra la figura, que se podría comparar con 2 capacitores conectados en serie, la sección central es rígida de espesor b y puede moverse verticalmente.</w:t>
      </w:r>
    </w:p>
    <w:p w14:paraId="4B93EC16" w14:textId="77777777" w:rsidR="003E1A3B" w:rsidRDefault="003E1A3B" w:rsidP="003E1A3B">
      <w:pPr>
        <w:numPr>
          <w:ilvl w:val="0"/>
          <w:numId w:val="14"/>
        </w:numPr>
      </w:pPr>
      <w:r>
        <w:t>¿ La capacidad de este capacitor depende de la ubicación de la sección rígida? Justifique su respuesta.</w:t>
      </w:r>
    </w:p>
    <w:p w14:paraId="04D4E788" w14:textId="77777777" w:rsidR="003E1A3B" w:rsidRDefault="003E1A3B" w:rsidP="003E1A3B">
      <w:pPr>
        <w:numPr>
          <w:ilvl w:val="0"/>
          <w:numId w:val="14"/>
        </w:numPr>
      </w:pPr>
      <w:r>
        <w:t>Indique el valor de la capacidad en función de la permitividad y de la geometría del mismo.</w:t>
      </w:r>
    </w:p>
    <w:p w14:paraId="76C2F038" w14:textId="77777777" w:rsidR="003E1A3B" w:rsidRDefault="003E1A3B" w:rsidP="003E1A3B"/>
    <w:p w14:paraId="2F868DCE" w14:textId="77777777" w:rsidR="003E1A3B" w:rsidRDefault="003E1A3B" w:rsidP="003E1A3B"/>
    <w:p w14:paraId="57FADC3F" w14:textId="77777777" w:rsidR="003E1A3B" w:rsidRPr="00EE3C91" w:rsidRDefault="009251D9" w:rsidP="005B67AB">
      <w:pPr>
        <w:ind w:left="1416"/>
      </w:pPr>
      <w:r>
        <w:rPr>
          <w:noProof/>
        </w:rPr>
        <w:drawing>
          <wp:inline distT="0" distB="0" distL="0" distR="0" wp14:anchorId="396345F8" wp14:editId="308005E0">
            <wp:extent cx="2638425"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p w14:paraId="4DE03082" w14:textId="0780BBED" w:rsidR="007A0E90" w:rsidRDefault="007A0E90" w:rsidP="00833E47"/>
    <w:p w14:paraId="70B61C61" w14:textId="6B01413E" w:rsidR="00833E47" w:rsidRPr="00833E47" w:rsidRDefault="00833E47" w:rsidP="00833E47">
      <w:pPr>
        <w:rPr>
          <w:sz w:val="32"/>
          <w:szCs w:val="32"/>
        </w:rPr>
      </w:pPr>
      <w:r w:rsidRPr="00AA3203">
        <w:rPr>
          <w:sz w:val="32"/>
          <w:szCs w:val="32"/>
        </w:rPr>
        <w:t>C</w:t>
      </w:r>
      <w:r>
        <w:rPr>
          <w:sz w:val="32"/>
          <w:szCs w:val="32"/>
        </w:rPr>
        <w:t xml:space="preserve"> </w:t>
      </w:r>
      <w:r w:rsidRPr="00AA3203">
        <w:rPr>
          <w:sz w:val="32"/>
          <w:szCs w:val="32"/>
        </w:rPr>
        <w:t>=</w:t>
      </w:r>
      <w:r>
        <w:rPr>
          <w:sz w:val="32"/>
          <w:szCs w:val="32"/>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0</m:t>
                </m:r>
              </m:sub>
            </m:sSub>
            <m:r>
              <w:rPr>
                <w:rFonts w:ascii="Cambria Math" w:hAnsi="Cambria Math"/>
                <w:sz w:val="32"/>
                <w:szCs w:val="32"/>
              </w:rPr>
              <m:t>.A</m:t>
            </m:r>
          </m:num>
          <m:den>
            <m:r>
              <w:rPr>
                <w:rFonts w:ascii="Cambria Math" w:hAnsi="Cambria Math"/>
                <w:sz w:val="32"/>
                <w:szCs w:val="32"/>
              </w:rPr>
              <m:t>d-b</m:t>
            </m:r>
          </m:den>
        </m:f>
      </m:oMath>
      <w:r>
        <w:rPr>
          <w:sz w:val="32"/>
          <w:szCs w:val="32"/>
        </w:rPr>
        <w:t xml:space="preserve">  ; No depende de la ubicación de la sección rígida</w:t>
      </w:r>
    </w:p>
    <w:p w14:paraId="60981C4F" w14:textId="77777777" w:rsidR="00833E47" w:rsidRDefault="00833E47" w:rsidP="00833E47"/>
    <w:p w14:paraId="2CB1B9FA" w14:textId="77777777" w:rsidR="00FD626B" w:rsidRDefault="00BF6404" w:rsidP="00BF6404">
      <w:pPr>
        <w:numPr>
          <w:ilvl w:val="0"/>
          <w:numId w:val="9"/>
        </w:numPr>
      </w:pPr>
      <w:r>
        <w:t>La batería suministra una tensión de 12V.</w:t>
      </w:r>
    </w:p>
    <w:p w14:paraId="393881FD" w14:textId="77777777" w:rsidR="00BF6404" w:rsidRDefault="00BF6404" w:rsidP="00BF6404">
      <w:pPr>
        <w:numPr>
          <w:ilvl w:val="0"/>
          <w:numId w:val="15"/>
        </w:numPr>
      </w:pPr>
      <w:r>
        <w:t>Encontrar la carga en cada uno de los capacitores cuando se cierra el interruptor S1.</w:t>
      </w:r>
    </w:p>
    <w:p w14:paraId="47DF9C67" w14:textId="77777777" w:rsidR="00BF6404" w:rsidRDefault="00BF6404" w:rsidP="00BF6404">
      <w:pPr>
        <w:numPr>
          <w:ilvl w:val="0"/>
          <w:numId w:val="15"/>
        </w:numPr>
      </w:pPr>
      <w:r>
        <w:t>Encontrar la carga en cada capacitor cuando se cierra los interruptores S1 y S2.</w:t>
      </w:r>
    </w:p>
    <w:p w14:paraId="687FFEEC" w14:textId="77777777" w:rsidR="00BF6404" w:rsidRDefault="00BF6404" w:rsidP="00BF6404">
      <w:pPr>
        <w:numPr>
          <w:ilvl w:val="0"/>
          <w:numId w:val="15"/>
        </w:numPr>
      </w:pPr>
      <w:r>
        <w:t>Si en lugar de colocar el interruptor S2 entre A y B; lo colocamos entre C y D; lo cerramos y luego cerramos S1. ¿Cuánto vale la carga en cada capacitor?.</w:t>
      </w:r>
    </w:p>
    <w:p w14:paraId="116385F8" w14:textId="77777777" w:rsidR="00BF6404" w:rsidRPr="00077E42" w:rsidRDefault="00077E42" w:rsidP="00077E42">
      <w:pPr>
        <w:ind w:left="708"/>
      </w:pPr>
      <w:r>
        <w:t>Considerar : C1 = 1</w:t>
      </w:r>
      <w:r>
        <w:rPr>
          <w:rFonts w:ascii="Symbol" w:hAnsi="Symbol"/>
        </w:rPr>
        <w:t></w:t>
      </w:r>
      <w:r>
        <w:t>F     C2=2</w:t>
      </w:r>
      <w:r>
        <w:rPr>
          <w:rFonts w:ascii="Symbol" w:hAnsi="Symbol"/>
        </w:rPr>
        <w:t></w:t>
      </w:r>
      <w:r>
        <w:t>F     C3=3</w:t>
      </w:r>
      <w:r>
        <w:rPr>
          <w:rFonts w:ascii="Symbol" w:hAnsi="Symbol"/>
        </w:rPr>
        <w:t></w:t>
      </w:r>
      <w:r>
        <w:t>F    C4=4</w:t>
      </w:r>
      <w:r>
        <w:rPr>
          <w:rFonts w:ascii="Symbol" w:hAnsi="Symbol"/>
        </w:rPr>
        <w:t></w:t>
      </w:r>
      <w:r>
        <w:t>F</w:t>
      </w:r>
    </w:p>
    <w:p w14:paraId="32173397" w14:textId="77777777" w:rsidR="00BC62AD" w:rsidRDefault="00DE14E9" w:rsidP="00013F03">
      <w:pPr>
        <w:jc w:val="both"/>
      </w:pPr>
      <w:r>
        <w:lastRenderedPageBreak/>
        <w:t xml:space="preserve"> </w:t>
      </w:r>
      <w:r w:rsidR="009251D9">
        <w:rPr>
          <w:noProof/>
        </w:rPr>
        <w:drawing>
          <wp:inline distT="0" distB="0" distL="0" distR="0" wp14:anchorId="3A6E207E" wp14:editId="2DE14B81">
            <wp:extent cx="294322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3324225"/>
                    </a:xfrm>
                    <a:prstGeom prst="rect">
                      <a:avLst/>
                    </a:prstGeom>
                    <a:noFill/>
                    <a:ln>
                      <a:noFill/>
                    </a:ln>
                  </pic:spPr>
                </pic:pic>
              </a:graphicData>
            </a:graphic>
          </wp:inline>
        </w:drawing>
      </w:r>
    </w:p>
    <w:p w14:paraId="3F23000C" w14:textId="77777777" w:rsidR="00BC62AD" w:rsidRDefault="00BC62AD">
      <w:pPr>
        <w:jc w:val="both"/>
      </w:pPr>
    </w:p>
    <w:p w14:paraId="3CC59E2E" w14:textId="33DFBE60" w:rsidR="00BC62AD" w:rsidRPr="00C32884" w:rsidRDefault="00B341EC" w:rsidP="00C32884">
      <w:pPr>
        <w:pStyle w:val="Prrafodelista"/>
        <w:numPr>
          <w:ilvl w:val="0"/>
          <w:numId w:val="16"/>
        </w:numPr>
        <w:jc w:val="both"/>
        <w:rPr>
          <w:sz w:val="32"/>
          <w:szCs w:val="32"/>
        </w:rPr>
      </w:pPr>
      <w:r w:rsidRPr="00C32884">
        <w:rPr>
          <w:sz w:val="32"/>
          <w:szCs w:val="32"/>
        </w:rPr>
        <w:t>Si se cierra S1</w:t>
      </w:r>
    </w:p>
    <w:p w14:paraId="57F81F06" w14:textId="64CAFDFF" w:rsidR="00B341EC" w:rsidRDefault="00B341EC">
      <w:pPr>
        <w:jc w:val="both"/>
      </w:pPr>
    </w:p>
    <w:p w14:paraId="5A7F1127" w14:textId="15E1D8EB" w:rsidR="00B341EC" w:rsidRPr="00C32884" w:rsidRDefault="009426F0">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3</m:t>
              </m:r>
            </m:sub>
          </m:sSub>
          <m:r>
            <w:rPr>
              <w:rFonts w:ascii="Cambria Math" w:hAnsi="Cambria Math"/>
              <w:sz w:val="32"/>
              <w:szCs w:val="32"/>
            </w:rPr>
            <m:t>=9μC</m:t>
          </m:r>
        </m:oMath>
      </m:oMathPara>
    </w:p>
    <w:p w14:paraId="144B7488" w14:textId="2DC251FC" w:rsidR="00C32884" w:rsidRDefault="00C32884">
      <w:pPr>
        <w:jc w:val="both"/>
        <w:rPr>
          <w:sz w:val="32"/>
          <w:szCs w:val="32"/>
        </w:rPr>
      </w:pPr>
    </w:p>
    <w:p w14:paraId="12CFFC74" w14:textId="1CD28714" w:rsidR="00C32884" w:rsidRPr="00C32884" w:rsidRDefault="009426F0">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4</m:t>
              </m:r>
            </m:sub>
          </m:sSub>
          <m:r>
            <w:rPr>
              <w:rFonts w:ascii="Cambria Math" w:hAnsi="Cambria Math"/>
              <w:sz w:val="32"/>
              <w:szCs w:val="32"/>
            </w:rPr>
            <m:t>=16μC</m:t>
          </m:r>
        </m:oMath>
      </m:oMathPara>
    </w:p>
    <w:p w14:paraId="5394BF17" w14:textId="0C73BFC2" w:rsidR="00C32884" w:rsidRDefault="00C32884">
      <w:pPr>
        <w:jc w:val="both"/>
        <w:rPr>
          <w:sz w:val="32"/>
          <w:szCs w:val="32"/>
        </w:rPr>
      </w:pPr>
    </w:p>
    <w:p w14:paraId="4F902641" w14:textId="009CB514" w:rsidR="00C32884" w:rsidRDefault="00C32884" w:rsidP="00C32884">
      <w:pPr>
        <w:pStyle w:val="Prrafodelista"/>
        <w:numPr>
          <w:ilvl w:val="0"/>
          <w:numId w:val="16"/>
        </w:numPr>
        <w:jc w:val="both"/>
        <w:rPr>
          <w:sz w:val="32"/>
          <w:szCs w:val="32"/>
        </w:rPr>
      </w:pPr>
      <w:r w:rsidRPr="00C32884">
        <w:rPr>
          <w:sz w:val="32"/>
          <w:szCs w:val="32"/>
        </w:rPr>
        <w:t>Si se cierra S2 (luego de haber cerrado S1, sino queda abierto)</w:t>
      </w:r>
    </w:p>
    <w:p w14:paraId="16DB6D00" w14:textId="3819C358" w:rsidR="00C32884" w:rsidRDefault="00C32884" w:rsidP="00C32884">
      <w:pPr>
        <w:jc w:val="both"/>
        <w:rPr>
          <w:sz w:val="32"/>
          <w:szCs w:val="32"/>
        </w:rPr>
      </w:pPr>
    </w:p>
    <w:p w14:paraId="4F67E41B" w14:textId="5FA6B12E" w:rsidR="00C32884" w:rsidRDefault="00C32884" w:rsidP="00C32884">
      <w:pPr>
        <w:jc w:val="both"/>
        <w:rPr>
          <w:sz w:val="32"/>
          <w:szCs w:val="32"/>
        </w:rPr>
      </w:pPr>
    </w:p>
    <w:p w14:paraId="18E81598" w14:textId="4149D1E4" w:rsidR="00C32884" w:rsidRPr="00C32884" w:rsidRDefault="009426F0" w:rsidP="00C32884">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1</m:t>
              </m:r>
            </m:sub>
          </m:sSub>
          <m:r>
            <w:rPr>
              <w:rFonts w:ascii="Cambria Math" w:hAnsi="Cambria Math"/>
              <w:sz w:val="32"/>
              <w:szCs w:val="32"/>
            </w:rPr>
            <m:t>=8,4 μC</m:t>
          </m:r>
        </m:oMath>
      </m:oMathPara>
    </w:p>
    <w:p w14:paraId="4805DD70" w14:textId="317C1AB8" w:rsidR="00C32884" w:rsidRPr="00C32884" w:rsidRDefault="009426F0" w:rsidP="00C32884">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2</m:t>
              </m:r>
            </m:sub>
          </m:sSub>
          <m:r>
            <w:rPr>
              <w:rFonts w:ascii="Cambria Math" w:hAnsi="Cambria Math"/>
              <w:sz w:val="32"/>
              <w:szCs w:val="32"/>
            </w:rPr>
            <m:t>=16,8 μC</m:t>
          </m:r>
        </m:oMath>
      </m:oMathPara>
    </w:p>
    <w:p w14:paraId="0119D3D3" w14:textId="05DF4518" w:rsidR="00C32884" w:rsidRPr="00C32884" w:rsidRDefault="009426F0" w:rsidP="00C32884">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3</m:t>
              </m:r>
            </m:sub>
          </m:sSub>
          <m:r>
            <w:rPr>
              <w:rFonts w:ascii="Cambria Math" w:hAnsi="Cambria Math"/>
              <w:sz w:val="32"/>
              <w:szCs w:val="32"/>
            </w:rPr>
            <m:t>=10,8 μC</m:t>
          </m:r>
        </m:oMath>
      </m:oMathPara>
    </w:p>
    <w:p w14:paraId="616A6A88" w14:textId="6A8A3615" w:rsidR="00C32884" w:rsidRPr="00C32884" w:rsidRDefault="009426F0" w:rsidP="00C32884">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4</m:t>
              </m:r>
            </m:sub>
          </m:sSub>
          <m:r>
            <w:rPr>
              <w:rFonts w:ascii="Cambria Math" w:hAnsi="Cambria Math"/>
              <w:sz w:val="32"/>
              <w:szCs w:val="32"/>
            </w:rPr>
            <m:t>=14,4 μC</m:t>
          </m:r>
        </m:oMath>
      </m:oMathPara>
    </w:p>
    <w:p w14:paraId="039569EE" w14:textId="160D86C3" w:rsidR="00C32884" w:rsidRDefault="00C32884">
      <w:pPr>
        <w:jc w:val="both"/>
        <w:rPr>
          <w:sz w:val="32"/>
          <w:szCs w:val="32"/>
        </w:rPr>
      </w:pPr>
    </w:p>
    <w:p w14:paraId="1FF79C44" w14:textId="7932A3BB" w:rsidR="00C32884" w:rsidRDefault="00C32884">
      <w:pPr>
        <w:jc w:val="both"/>
        <w:rPr>
          <w:sz w:val="32"/>
          <w:szCs w:val="32"/>
        </w:rPr>
      </w:pPr>
    </w:p>
    <w:p w14:paraId="26C044A1" w14:textId="2829EAD5" w:rsidR="00C32884" w:rsidRPr="00C32884" w:rsidRDefault="00C32884" w:rsidP="00C32884">
      <w:pPr>
        <w:pStyle w:val="Prrafodelista"/>
        <w:numPr>
          <w:ilvl w:val="0"/>
          <w:numId w:val="16"/>
        </w:numPr>
        <w:jc w:val="both"/>
        <w:rPr>
          <w:sz w:val="32"/>
          <w:szCs w:val="32"/>
        </w:rPr>
      </w:pPr>
      <w:r>
        <w:rPr>
          <w:sz w:val="32"/>
          <w:szCs w:val="32"/>
        </w:rPr>
        <w:t>Cortocircuito….  Todos los capacitores con 0C de carga.</w:t>
      </w:r>
    </w:p>
    <w:sectPr w:rsidR="00C32884" w:rsidRPr="00C32884">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C5BF3" w14:textId="77777777" w:rsidR="002C4270" w:rsidRDefault="002C4270">
      <w:r>
        <w:separator/>
      </w:r>
    </w:p>
  </w:endnote>
  <w:endnote w:type="continuationSeparator" w:id="0">
    <w:p w14:paraId="3E6D331E" w14:textId="77777777" w:rsidR="002C4270" w:rsidRDefault="002C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E0FE4" w14:textId="77777777" w:rsidR="001F4263" w:rsidRDefault="001F4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D481DB" w14:textId="77777777" w:rsidR="001F4263" w:rsidRDefault="001F42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0244" w14:textId="77777777" w:rsidR="001F4263" w:rsidRDefault="001F4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7E42">
      <w:rPr>
        <w:rStyle w:val="Nmerodepgina"/>
        <w:noProof/>
      </w:rPr>
      <w:t>3</w:t>
    </w:r>
    <w:r>
      <w:rPr>
        <w:rStyle w:val="Nmerodepgina"/>
      </w:rPr>
      <w:fldChar w:fldCharType="end"/>
    </w:r>
  </w:p>
  <w:p w14:paraId="174CC585" w14:textId="77777777" w:rsidR="001F4263" w:rsidRDefault="001F426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60B8" w14:textId="77777777" w:rsidR="001F4263" w:rsidRDefault="001F42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681B" w14:textId="77777777" w:rsidR="002C4270" w:rsidRDefault="002C4270">
      <w:r>
        <w:separator/>
      </w:r>
    </w:p>
  </w:footnote>
  <w:footnote w:type="continuationSeparator" w:id="0">
    <w:p w14:paraId="78327552" w14:textId="77777777" w:rsidR="002C4270" w:rsidRDefault="002C4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8E1F" w14:textId="77777777" w:rsidR="001F4263" w:rsidRDefault="001F42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DCD5" w14:textId="77777777" w:rsidR="001F4263" w:rsidRDefault="001F42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DD97" w14:textId="77777777" w:rsidR="001F4263" w:rsidRDefault="001F42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464"/>
    <w:multiLevelType w:val="hybridMultilevel"/>
    <w:tmpl w:val="E7CE7EF4"/>
    <w:lvl w:ilvl="0" w:tplc="D3A86C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0E15F6"/>
    <w:multiLevelType w:val="hybridMultilevel"/>
    <w:tmpl w:val="84E240AA"/>
    <w:lvl w:ilvl="0" w:tplc="B34277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2F1323"/>
    <w:multiLevelType w:val="singleLevel"/>
    <w:tmpl w:val="93B03946"/>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 w15:restartNumberingAfterBreak="0">
    <w:nsid w:val="299629F5"/>
    <w:multiLevelType w:val="hybridMultilevel"/>
    <w:tmpl w:val="7820F492"/>
    <w:lvl w:ilvl="0" w:tplc="3C84026E">
      <w:start w:val="1"/>
      <w:numFmt w:val="lowerLetter"/>
      <w:lvlText w:val="%1)"/>
      <w:lvlJc w:val="left"/>
      <w:pPr>
        <w:ind w:left="456" w:hanging="360"/>
      </w:pPr>
      <w:rPr>
        <w:rFonts w:hint="default"/>
        <w:sz w:val="20"/>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15:restartNumberingAfterBreak="0">
    <w:nsid w:val="2F643B3C"/>
    <w:multiLevelType w:val="hybridMultilevel"/>
    <w:tmpl w:val="BC7EA600"/>
    <w:lvl w:ilvl="0" w:tplc="ECBA1E2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5984185"/>
    <w:multiLevelType w:val="hybridMultilevel"/>
    <w:tmpl w:val="0AFCE10A"/>
    <w:lvl w:ilvl="0" w:tplc="6C36DBC0">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3A517E5E"/>
    <w:multiLevelType w:val="hybridMultilevel"/>
    <w:tmpl w:val="743E05A8"/>
    <w:lvl w:ilvl="0" w:tplc="4B382C0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CBF1A2F"/>
    <w:multiLevelType w:val="singleLevel"/>
    <w:tmpl w:val="573890FA"/>
    <w:lvl w:ilvl="0">
      <w:start w:val="1"/>
      <w:numFmt w:val="decimal"/>
      <w:lvlText w:val="%1-"/>
      <w:lvlJc w:val="left"/>
      <w:pPr>
        <w:tabs>
          <w:tab w:val="num" w:pos="360"/>
        </w:tabs>
        <w:ind w:left="360" w:hanging="360"/>
      </w:pPr>
      <w:rPr>
        <w:rFonts w:hint="default"/>
      </w:rPr>
    </w:lvl>
  </w:abstractNum>
  <w:abstractNum w:abstractNumId="8" w15:restartNumberingAfterBreak="0">
    <w:nsid w:val="3EC37149"/>
    <w:multiLevelType w:val="hybridMultilevel"/>
    <w:tmpl w:val="D02E277C"/>
    <w:lvl w:ilvl="0" w:tplc="00E6D6B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193780D"/>
    <w:multiLevelType w:val="hybridMultilevel"/>
    <w:tmpl w:val="9E9C5BD0"/>
    <w:lvl w:ilvl="0" w:tplc="BB7C09A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6381E36"/>
    <w:multiLevelType w:val="hybridMultilevel"/>
    <w:tmpl w:val="BABC64F6"/>
    <w:lvl w:ilvl="0" w:tplc="FACAA258">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6865504"/>
    <w:multiLevelType w:val="hybridMultilevel"/>
    <w:tmpl w:val="251879CA"/>
    <w:lvl w:ilvl="0" w:tplc="D99602D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C466D5D"/>
    <w:multiLevelType w:val="singleLevel"/>
    <w:tmpl w:val="C4CE8A74"/>
    <w:lvl w:ilvl="0">
      <w:start w:val="1"/>
      <w:numFmt w:val="lowerLetter"/>
      <w:lvlText w:val="%1)"/>
      <w:lvlJc w:val="left"/>
      <w:pPr>
        <w:tabs>
          <w:tab w:val="num" w:pos="360"/>
        </w:tabs>
        <w:ind w:left="360" w:hanging="360"/>
      </w:pPr>
      <w:rPr>
        <w:rFonts w:hint="default"/>
      </w:rPr>
    </w:lvl>
  </w:abstractNum>
  <w:abstractNum w:abstractNumId="13" w15:restartNumberingAfterBreak="0">
    <w:nsid w:val="4D9D3A32"/>
    <w:multiLevelType w:val="hybridMultilevel"/>
    <w:tmpl w:val="D2EA04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0A345C8"/>
    <w:multiLevelType w:val="hybridMultilevel"/>
    <w:tmpl w:val="D348ED30"/>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77A53717"/>
    <w:multiLevelType w:val="hybridMultilevel"/>
    <w:tmpl w:val="12D250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63227727">
    <w:abstractNumId w:val="2"/>
  </w:num>
  <w:num w:numId="2" w16cid:durableId="1265500995">
    <w:abstractNumId w:val="12"/>
  </w:num>
  <w:num w:numId="3" w16cid:durableId="1918320063">
    <w:abstractNumId w:val="7"/>
  </w:num>
  <w:num w:numId="4" w16cid:durableId="296028418">
    <w:abstractNumId w:val="9"/>
  </w:num>
  <w:num w:numId="5" w16cid:durableId="1541670246">
    <w:abstractNumId w:val="8"/>
  </w:num>
  <w:num w:numId="6" w16cid:durableId="1041051753">
    <w:abstractNumId w:val="1"/>
  </w:num>
  <w:num w:numId="7" w16cid:durableId="1608583978">
    <w:abstractNumId w:val="5"/>
  </w:num>
  <w:num w:numId="8" w16cid:durableId="1101530586">
    <w:abstractNumId w:val="6"/>
  </w:num>
  <w:num w:numId="9" w16cid:durableId="1199127219">
    <w:abstractNumId w:val="0"/>
  </w:num>
  <w:num w:numId="10" w16cid:durableId="1005789979">
    <w:abstractNumId w:val="14"/>
  </w:num>
  <w:num w:numId="11" w16cid:durableId="1444807366">
    <w:abstractNumId w:val="11"/>
  </w:num>
  <w:num w:numId="12" w16cid:durableId="1274433721">
    <w:abstractNumId w:val="13"/>
  </w:num>
  <w:num w:numId="13" w16cid:durableId="2061199248">
    <w:abstractNumId w:val="15"/>
  </w:num>
  <w:num w:numId="14" w16cid:durableId="776296997">
    <w:abstractNumId w:val="4"/>
  </w:num>
  <w:num w:numId="15" w16cid:durableId="1133524832">
    <w:abstractNumId w:val="10"/>
  </w:num>
  <w:num w:numId="16" w16cid:durableId="1576620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20"/>
    <w:rsid w:val="00013F03"/>
    <w:rsid w:val="00046980"/>
    <w:rsid w:val="000641D7"/>
    <w:rsid w:val="00077E42"/>
    <w:rsid w:val="00110AD4"/>
    <w:rsid w:val="00197D0B"/>
    <w:rsid w:val="001C2640"/>
    <w:rsid w:val="001F4263"/>
    <w:rsid w:val="00264578"/>
    <w:rsid w:val="002C4270"/>
    <w:rsid w:val="002E0514"/>
    <w:rsid w:val="00342483"/>
    <w:rsid w:val="00390D48"/>
    <w:rsid w:val="003E1A3B"/>
    <w:rsid w:val="00486D10"/>
    <w:rsid w:val="004A3704"/>
    <w:rsid w:val="00576438"/>
    <w:rsid w:val="005867DD"/>
    <w:rsid w:val="00592B00"/>
    <w:rsid w:val="005B67AB"/>
    <w:rsid w:val="00697F2E"/>
    <w:rsid w:val="006A7B6E"/>
    <w:rsid w:val="006F5561"/>
    <w:rsid w:val="00712471"/>
    <w:rsid w:val="00734E82"/>
    <w:rsid w:val="007A0E90"/>
    <w:rsid w:val="00822820"/>
    <w:rsid w:val="00833E47"/>
    <w:rsid w:val="008A67A8"/>
    <w:rsid w:val="008C43A8"/>
    <w:rsid w:val="008D1EED"/>
    <w:rsid w:val="009251D9"/>
    <w:rsid w:val="009426F0"/>
    <w:rsid w:val="00A41E65"/>
    <w:rsid w:val="00A44810"/>
    <w:rsid w:val="00A862F4"/>
    <w:rsid w:val="00AA3203"/>
    <w:rsid w:val="00AF57CA"/>
    <w:rsid w:val="00B341EC"/>
    <w:rsid w:val="00BC62AD"/>
    <w:rsid w:val="00BF6404"/>
    <w:rsid w:val="00C32884"/>
    <w:rsid w:val="00D05283"/>
    <w:rsid w:val="00D92E9D"/>
    <w:rsid w:val="00DE14E9"/>
    <w:rsid w:val="00E036C3"/>
    <w:rsid w:val="00E460DB"/>
    <w:rsid w:val="00EA4B5A"/>
    <w:rsid w:val="00EE3C91"/>
    <w:rsid w:val="00EF4AED"/>
    <w:rsid w:val="00F20458"/>
    <w:rsid w:val="00F921AB"/>
    <w:rsid w:val="00F97CF5"/>
    <w:rsid w:val="00FD6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77982"/>
  <w15:chartTrackingRefBased/>
  <w15:docId w15:val="{BF76E37A-ACEE-4B9C-B710-357E3E4B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i/>
    </w:rPr>
  </w:style>
  <w:style w:type="paragraph" w:styleId="Ttulo2">
    <w:name w:val="heading 2"/>
    <w:basedOn w:val="Normal"/>
    <w:next w:val="Normal"/>
    <w:qFormat/>
    <w:pPr>
      <w:keepNext/>
      <w:ind w:left="2410" w:hanging="2410"/>
      <w:jc w:val="cente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encabezado">
    <w:name w:val="Título de encabezado"/>
    <w:basedOn w:val="Normal"/>
    <w:next w:val="Normal"/>
    <w:pPr>
      <w:ind w:firstLine="709"/>
      <w:jc w:val="both"/>
    </w:pPr>
    <w:rPr>
      <w:b/>
      <w:sz w:val="32"/>
    </w:r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character" w:customStyle="1" w:styleId="MTEquationSection">
    <w:name w:val="MTEquationSection"/>
    <w:basedOn w:val="Fuentedeprrafopredeter"/>
    <w:rPr>
      <w:vanish w:val="0"/>
      <w:color w:val="FF0000"/>
    </w:rPr>
  </w:style>
  <w:style w:type="paragraph" w:styleId="Prrafodelista">
    <w:name w:val="List Paragraph"/>
    <w:basedOn w:val="Normal"/>
    <w:uiPriority w:val="34"/>
    <w:qFormat/>
    <w:rsid w:val="00264578"/>
    <w:pPr>
      <w:ind w:left="708"/>
    </w:pPr>
  </w:style>
  <w:style w:type="character" w:styleId="Textodelmarcadordeposicin">
    <w:name w:val="Placeholder Text"/>
    <w:basedOn w:val="Fuentedeprrafopredeter"/>
    <w:uiPriority w:val="99"/>
    <w:semiHidden/>
    <w:rsid w:val="00AA3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78971-3691-405F-9888-7E51961E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1</TotalTime>
  <Pages>3</Pages>
  <Words>358</Words>
  <Characters>1663</Characters>
  <Application>Microsoft Office Word</Application>
  <DocSecurity>0</DocSecurity>
  <Lines>13</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FUNDAMENTOS DE fÍSICA II</vt:lpstr>
      <vt:lpstr>			FUNDAMENTOS DE fÍSICA II</vt:lpstr>
    </vt:vector>
  </TitlesOfParts>
  <Company>Facultad Ciencias Físicas</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fÍSICA II</dc:title>
  <dc:subject/>
  <dc:creator>jp</dc:creator>
  <cp:keywords/>
  <dc:description/>
  <cp:lastModifiedBy>nacho ayerbe</cp:lastModifiedBy>
  <cp:revision>2</cp:revision>
  <cp:lastPrinted>2002-02-13T18:01:00Z</cp:lastPrinted>
  <dcterms:created xsi:type="dcterms:W3CDTF">2022-11-19T11:42:00Z</dcterms:created>
  <dcterms:modified xsi:type="dcterms:W3CDTF">2022-11-19T11:42:00Z</dcterms:modified>
</cp:coreProperties>
</file>